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27" w:rsidRDefault="00D032AA" w:rsidP="00D032AA">
      <w:r>
        <w:t>Constrain nano processorer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 This file is a general .xdc for the Basys3 rev B board</w:t>
      </w:r>
    </w:p>
    <w:p w:rsidR="00D032AA" w:rsidRDefault="00D032AA" w:rsidP="00D032AA">
      <w:r>
        <w:t>## To use it in a project:</w:t>
      </w:r>
    </w:p>
    <w:p w:rsidR="00D032AA" w:rsidRDefault="00D032AA" w:rsidP="00D032AA">
      <w:r>
        <w:t>## - uncomment the lines corresponding to used pins</w:t>
      </w:r>
    </w:p>
    <w:p w:rsidR="00D032AA" w:rsidRDefault="00D032AA" w:rsidP="00D032AA">
      <w:r>
        <w:t>## - rename the used ports (in each line, after get_ports) according to the top level signal names in the project</w:t>
      </w:r>
    </w:p>
    <w:p w:rsidR="00D032AA" w:rsidRDefault="00D032AA" w:rsidP="00D032AA"/>
    <w:p w:rsidR="00D032AA" w:rsidRDefault="00D032AA" w:rsidP="00D032AA">
      <w:r>
        <w:t xml:space="preserve"> ##Clock signal</w:t>
      </w:r>
    </w:p>
    <w:p w:rsidR="00D032AA" w:rsidRDefault="00D032AA" w:rsidP="00D032AA">
      <w:r>
        <w:t>set_property PACKAGE_PIN W5 [get_ports Clock]</w:t>
      </w:r>
    </w:p>
    <w:p w:rsidR="00D032AA" w:rsidRDefault="00D032AA" w:rsidP="00D032AA">
      <w:r>
        <w:tab/>
        <w:t>set_property IOSTANDARD LVCMOS33 [get_ports Clock]</w:t>
      </w:r>
    </w:p>
    <w:p w:rsidR="00D032AA" w:rsidRDefault="00D032AA" w:rsidP="00D032AA">
      <w:r>
        <w:tab/>
        <w:t>create_clock -add -name sys_clk_pin -period 10.00 -waveform {0 5} [get_ports Clock]</w:t>
      </w:r>
    </w:p>
    <w:p w:rsidR="00D032AA" w:rsidRDefault="00D032AA" w:rsidP="00D032AA"/>
    <w:p w:rsidR="00D032AA" w:rsidRDefault="00D032AA" w:rsidP="00D032AA">
      <w:r>
        <w:t>## Switches</w:t>
      </w:r>
    </w:p>
    <w:p w:rsidR="00D032AA" w:rsidRDefault="00D032AA" w:rsidP="00D032AA">
      <w:r>
        <w:t>#set_property PACKAGE_PIN V17 [get_ports {sw[0]}]</w:t>
      </w:r>
    </w:p>
    <w:p w:rsidR="00D032AA" w:rsidRDefault="00D032AA" w:rsidP="00D032AA">
      <w:r>
        <w:tab/>
        <w:t>#set_property IOSTANDARD LVCMOS33 [get_ports {sw[0]}]</w:t>
      </w:r>
    </w:p>
    <w:p w:rsidR="00D032AA" w:rsidRDefault="00D032AA" w:rsidP="00D032AA">
      <w:r>
        <w:t>#set_property PACKAGE_PIN V16 [get_ports {sw[1]}]</w:t>
      </w:r>
    </w:p>
    <w:p w:rsidR="00D032AA" w:rsidRDefault="00D032AA" w:rsidP="00D032AA">
      <w:r>
        <w:tab/>
        <w:t>#set_property IOSTANDARD LVCMOS33 [get_ports {sw[1]}]</w:t>
      </w:r>
    </w:p>
    <w:p w:rsidR="00D032AA" w:rsidRDefault="00D032AA" w:rsidP="00D032AA">
      <w:r>
        <w:t>#set_property PACKAGE_PIN W16 [get_ports {sw[2]}]</w:t>
      </w:r>
    </w:p>
    <w:p w:rsidR="00D032AA" w:rsidRDefault="00D032AA" w:rsidP="00D032AA">
      <w:r>
        <w:tab/>
        <w:t>#set_property IOSTANDARD LVCMOS33 [get_ports {sw[2]}]</w:t>
      </w:r>
    </w:p>
    <w:p w:rsidR="00D032AA" w:rsidRDefault="00D032AA" w:rsidP="00D032AA">
      <w:r>
        <w:t>#set_property PACKAGE_PIN W17 [get_ports {sw[3]}]</w:t>
      </w:r>
    </w:p>
    <w:p w:rsidR="00D032AA" w:rsidRDefault="00D032AA" w:rsidP="00D032AA">
      <w:r>
        <w:tab/>
        <w:t>#set_property IOSTANDARD LVCMOS33 [get_ports {sw[3]}]</w:t>
      </w:r>
    </w:p>
    <w:p w:rsidR="00D032AA" w:rsidRDefault="00D032AA" w:rsidP="00D032AA">
      <w:r>
        <w:t>#set_property PACKAGE_PIN W15 [get_ports {sw[4]}]</w:t>
      </w:r>
    </w:p>
    <w:p w:rsidR="00D032AA" w:rsidRDefault="00D032AA" w:rsidP="00D032AA">
      <w:r>
        <w:tab/>
        <w:t>#set_property IOSTANDARD LVCMOS33 [get_ports {sw[4]}]</w:t>
      </w:r>
    </w:p>
    <w:p w:rsidR="00D032AA" w:rsidRDefault="00D032AA" w:rsidP="00D032AA">
      <w:r>
        <w:t>#set_property PACKAGE_PIN V15 [get_ports {sw[5]}]</w:t>
      </w:r>
    </w:p>
    <w:p w:rsidR="00D032AA" w:rsidRDefault="00D032AA" w:rsidP="00D032AA">
      <w:r>
        <w:tab/>
        <w:t>#set_property IOSTANDARD LVCMOS33 [get_ports {sw[5]}]</w:t>
      </w:r>
    </w:p>
    <w:p w:rsidR="00D032AA" w:rsidRDefault="00D032AA" w:rsidP="00D032AA">
      <w:r>
        <w:t>#set_property PACKAGE_PIN W14 [get_ports {sw[6]}]</w:t>
      </w:r>
    </w:p>
    <w:p w:rsidR="00D032AA" w:rsidRDefault="00D032AA" w:rsidP="00D032AA">
      <w:r>
        <w:tab/>
        <w:t>#set_property IOSTANDARD LVCMOS33 [get_ports {sw[6]}]</w:t>
      </w:r>
    </w:p>
    <w:p w:rsidR="00D032AA" w:rsidRDefault="00D032AA" w:rsidP="00D032AA">
      <w:r>
        <w:t>#set_property PACKAGE_PIN W13 [get_ports {sw[7]}]</w:t>
      </w:r>
    </w:p>
    <w:p w:rsidR="00D032AA" w:rsidRDefault="00D032AA" w:rsidP="00D032AA">
      <w:r>
        <w:tab/>
        <w:t>#set_property IOSTANDARD LVCMOS33 [get_ports {sw[7]}]</w:t>
      </w:r>
    </w:p>
    <w:p w:rsidR="00D032AA" w:rsidRDefault="00D032AA" w:rsidP="00D032AA">
      <w:r>
        <w:t>#set_property PACKAGE_PIN V2 [get_ports {sw[8]}]</w:t>
      </w:r>
    </w:p>
    <w:p w:rsidR="00D032AA" w:rsidRDefault="00D032AA" w:rsidP="00D032AA">
      <w:r>
        <w:tab/>
        <w:t>#set_property IOSTANDARD LVCMOS33 [get_ports {sw[8]}]</w:t>
      </w:r>
    </w:p>
    <w:p w:rsidR="00D032AA" w:rsidRDefault="00D032AA" w:rsidP="00D032AA">
      <w:r>
        <w:t>#set_property PACKAGE_PIN T3 [get_ports {sw[9]}]</w:t>
      </w:r>
    </w:p>
    <w:p w:rsidR="00D032AA" w:rsidRDefault="00D032AA" w:rsidP="00D032AA">
      <w:r>
        <w:tab/>
        <w:t>#set_property IOSTANDARD LVCMOS33 [get_ports {sw[9]}]</w:t>
      </w:r>
    </w:p>
    <w:p w:rsidR="00D032AA" w:rsidRDefault="00D032AA" w:rsidP="00D032AA">
      <w:r>
        <w:t>#set_property PACKAGE_PIN T2 [get_ports {sw[10]}]</w:t>
      </w:r>
    </w:p>
    <w:p w:rsidR="00D032AA" w:rsidRDefault="00D032AA" w:rsidP="00D032AA">
      <w:r>
        <w:tab/>
        <w:t>#set_property IOSTANDARD LVCMOS33 [get_ports {sw[10]}]</w:t>
      </w:r>
    </w:p>
    <w:p w:rsidR="00D032AA" w:rsidRDefault="00D032AA" w:rsidP="00D032AA">
      <w:r>
        <w:t>#set_property PACKAGE_PIN R3 [get_ports {sw[11]}]</w:t>
      </w:r>
    </w:p>
    <w:p w:rsidR="00D032AA" w:rsidRDefault="00D032AA" w:rsidP="00D032AA">
      <w:r>
        <w:tab/>
        <w:t>#set_property IOSTANDARD LVCMOS33 [get_ports {sw[11]}]</w:t>
      </w:r>
    </w:p>
    <w:p w:rsidR="00D032AA" w:rsidRDefault="00D032AA" w:rsidP="00D032AA">
      <w:r>
        <w:t>#set_property PACKAGE_PIN W2 [get_ports {sw[12]}]</w:t>
      </w:r>
    </w:p>
    <w:p w:rsidR="00D032AA" w:rsidRDefault="00D032AA" w:rsidP="00D032AA">
      <w:r>
        <w:tab/>
        <w:t>#set_property IOSTANDARD LVCMOS33 [get_ports {sw[12]}]</w:t>
      </w:r>
    </w:p>
    <w:p w:rsidR="00D032AA" w:rsidRDefault="00D032AA" w:rsidP="00D032AA">
      <w:r>
        <w:t>#set_property PACKAGE_PIN U1 [get_ports {sw[13]}]</w:t>
      </w:r>
    </w:p>
    <w:p w:rsidR="00D032AA" w:rsidRDefault="00D032AA" w:rsidP="00D032AA">
      <w:r>
        <w:tab/>
        <w:t>#set_property IOSTANDARD LVCMOS33 [get_ports {sw[13]}]</w:t>
      </w:r>
    </w:p>
    <w:p w:rsidR="00D032AA" w:rsidRDefault="00D032AA" w:rsidP="00D032AA">
      <w:r>
        <w:t>#set_property PACKAGE_PIN T1 [get_ports {sw[14]}]</w:t>
      </w:r>
    </w:p>
    <w:p w:rsidR="00D032AA" w:rsidRDefault="00D032AA" w:rsidP="00D032AA">
      <w:r>
        <w:tab/>
        <w:t>#set_property IOSTANDARD LVCMOS33 [get_ports {sw[14]}]</w:t>
      </w:r>
    </w:p>
    <w:p w:rsidR="00D032AA" w:rsidRDefault="00D032AA" w:rsidP="00D032AA">
      <w:r>
        <w:lastRenderedPageBreak/>
        <w:t>#set_property PACKAGE_PIN R2 [get_ports {sw[15]}]</w:t>
      </w:r>
    </w:p>
    <w:p w:rsidR="00D032AA" w:rsidRDefault="00D032AA" w:rsidP="00D032AA">
      <w:r>
        <w:tab/>
        <w:t>#set_property IOSTANDARD LVCMOS33 [get_ports {sw[15]}]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 LEDs</w:t>
      </w:r>
    </w:p>
    <w:p w:rsidR="00D032AA" w:rsidRDefault="00D032AA" w:rsidP="00D032AA">
      <w:r>
        <w:t>set_property PACKAGE_PIN U16 [get_ports {Reg7_Output[0]}]</w:t>
      </w:r>
    </w:p>
    <w:p w:rsidR="00D032AA" w:rsidRDefault="00D032AA" w:rsidP="00D032AA">
      <w:r>
        <w:tab/>
        <w:t>set_property IOSTANDARD LVCMOS33 [get_ports {Reg7_Output[0]}]</w:t>
      </w:r>
    </w:p>
    <w:p w:rsidR="00D032AA" w:rsidRDefault="00D032AA" w:rsidP="00D032AA">
      <w:r>
        <w:t>set_property PACKAGE_PIN E19 [get_ports {Reg7_Output[1]}]</w:t>
      </w:r>
    </w:p>
    <w:p w:rsidR="00D032AA" w:rsidRDefault="00D032AA" w:rsidP="00D032AA">
      <w:r>
        <w:tab/>
        <w:t>set_property IOSTANDARD LVCMOS33 [get_ports {Reg7_Output[1]}]</w:t>
      </w:r>
    </w:p>
    <w:p w:rsidR="00D032AA" w:rsidRDefault="00D032AA" w:rsidP="00D032AA">
      <w:r>
        <w:t>set_property PACKAGE_PIN U19 [get_ports {Reg7_Output[2]}]</w:t>
      </w:r>
    </w:p>
    <w:p w:rsidR="00D032AA" w:rsidRDefault="00D032AA" w:rsidP="00D032AA">
      <w:r>
        <w:tab/>
        <w:t>set_property IOSTANDARD LVCMOS33 [get_ports {Reg7_Output[2]}]</w:t>
      </w:r>
    </w:p>
    <w:p w:rsidR="00D032AA" w:rsidRDefault="00D032AA" w:rsidP="00D032AA">
      <w:r>
        <w:t>set_property PACKAGE_PIN V19 [get_ports {Reg7_Output[3]}]</w:t>
      </w:r>
    </w:p>
    <w:p w:rsidR="00D032AA" w:rsidRDefault="00D032AA" w:rsidP="00D032AA">
      <w:r>
        <w:tab/>
        <w:t>set_property IOSTANDARD LVCMOS33 [get_ports {Reg7_Output[3]}]</w:t>
      </w:r>
    </w:p>
    <w:p w:rsidR="00D032AA" w:rsidRDefault="00D032AA" w:rsidP="00D032AA">
      <w:r>
        <w:t>#set_property PACKAGE_PIN W18 [get_ports {Reg7_Output[4]}]</w:t>
      </w:r>
    </w:p>
    <w:p w:rsidR="00D032AA" w:rsidRDefault="00D032AA" w:rsidP="00D032AA">
      <w:r>
        <w:t>#</w:t>
      </w:r>
      <w:r>
        <w:tab/>
        <w:t>set_property IOSTANDARD LVCMOS33 [get_ports {Reg7_Output[4]}]</w:t>
      </w:r>
    </w:p>
    <w:p w:rsidR="00D032AA" w:rsidRDefault="00D032AA" w:rsidP="00D032AA">
      <w:r>
        <w:t>#set_property PACKAGE_PIN U15 [get_ports {Reg7_Output[5]}]</w:t>
      </w:r>
    </w:p>
    <w:p w:rsidR="00D032AA" w:rsidRDefault="00D032AA" w:rsidP="00D032AA">
      <w:r>
        <w:t>#</w:t>
      </w:r>
      <w:r>
        <w:tab/>
        <w:t>set_property IOSTANDARD LVCMOS33 [get_ports {Reg7_Output[5]}]</w:t>
      </w:r>
    </w:p>
    <w:p w:rsidR="00D032AA" w:rsidRDefault="00D032AA" w:rsidP="00D032AA">
      <w:r>
        <w:t>#set_property PACKAGE_PIN U14 [get_ports {Reg7_Output[6]}]</w:t>
      </w:r>
    </w:p>
    <w:p w:rsidR="00D032AA" w:rsidRDefault="00D032AA" w:rsidP="00D032AA">
      <w:r>
        <w:t>#</w:t>
      </w:r>
      <w:r>
        <w:tab/>
        <w:t>set_property IOSTANDARD LVCMOS33 [get_ports {Reg7_Output[6]}]</w:t>
      </w:r>
    </w:p>
    <w:p w:rsidR="00D032AA" w:rsidRDefault="00D032AA" w:rsidP="00D032AA">
      <w:r>
        <w:t>#set_property PACKAGE_PIN V14 [get_ports {Reg7_Output[7]}]</w:t>
      </w:r>
    </w:p>
    <w:p w:rsidR="00D032AA" w:rsidRDefault="00D032AA" w:rsidP="00D032AA">
      <w:r>
        <w:t>#</w:t>
      </w:r>
      <w:r>
        <w:tab/>
        <w:t>set_property IOSTANDARD LVCMOS33 [get_ports {Reg7_Output[7]}]</w:t>
      </w:r>
    </w:p>
    <w:p w:rsidR="00D032AA" w:rsidRDefault="00D032AA" w:rsidP="00D032AA">
      <w:r>
        <w:t>#set_property PACKAGE_PIN V13 [get_ports {Reg7_Output[8]}]</w:t>
      </w:r>
    </w:p>
    <w:p w:rsidR="00D032AA" w:rsidRDefault="00D032AA" w:rsidP="00D032AA">
      <w:r>
        <w:t>#</w:t>
      </w:r>
      <w:r>
        <w:tab/>
        <w:t>set_property IOSTANDARD LVCMOS33 [get_ports {Reg7_Output[8]}]</w:t>
      </w:r>
    </w:p>
    <w:p w:rsidR="00D032AA" w:rsidRDefault="00D032AA" w:rsidP="00D032AA">
      <w:r>
        <w:t>#set_property PACKAGE_PIN V3 [get_ports {Reg7_Output[9]}]</w:t>
      </w:r>
    </w:p>
    <w:p w:rsidR="00D032AA" w:rsidRDefault="00D032AA" w:rsidP="00D032AA">
      <w:r>
        <w:t>#</w:t>
      </w:r>
      <w:r>
        <w:tab/>
        <w:t>set_property IOSTANDARD LVCMOS33 [get_ports {Reg7_Output[9]}]</w:t>
      </w:r>
    </w:p>
    <w:p w:rsidR="00D032AA" w:rsidRDefault="00D032AA" w:rsidP="00D032AA">
      <w:r>
        <w:t>#set_property PACKAGE_PIN W3 [get_ports {Reg7_Output[10]}]</w:t>
      </w:r>
    </w:p>
    <w:p w:rsidR="00D032AA" w:rsidRDefault="00D032AA" w:rsidP="00D032AA">
      <w:r>
        <w:t>#</w:t>
      </w:r>
      <w:r>
        <w:tab/>
        <w:t>set_property IOSTANDARD LVCMOS33 [get_ports {Reg7_Output[10]}]</w:t>
      </w:r>
    </w:p>
    <w:p w:rsidR="00D032AA" w:rsidRDefault="00D032AA" w:rsidP="00D032AA">
      <w:r>
        <w:t>#set_property PACKAGE_PIN U3 [get_ports {Reg7_Output[11]}]</w:t>
      </w:r>
    </w:p>
    <w:p w:rsidR="00D032AA" w:rsidRDefault="00D032AA" w:rsidP="00D032AA">
      <w:r>
        <w:t>#</w:t>
      </w:r>
      <w:r>
        <w:tab/>
        <w:t>set_property IOSTANDARD LVCMOS33 [get_ports {Reg7_Output[11]}]</w:t>
      </w:r>
    </w:p>
    <w:p w:rsidR="00D032AA" w:rsidRDefault="00D032AA" w:rsidP="00D032AA">
      <w:r>
        <w:t>#set_property PACKAGE_PIN P3 [get_ports {led[12]}]</w:t>
      </w:r>
    </w:p>
    <w:p w:rsidR="00D032AA" w:rsidRDefault="00D032AA" w:rsidP="00D032AA">
      <w:r>
        <w:tab/>
        <w:t>#set_property IOSTANDARD LVCMOS33 [get_ports {led[12]}]</w:t>
      </w:r>
    </w:p>
    <w:p w:rsidR="00D032AA" w:rsidRDefault="00D032AA" w:rsidP="00D032AA">
      <w:r>
        <w:t>#set_property PACKAGE_PIN N3 [get_ports {led[13]}]</w:t>
      </w:r>
    </w:p>
    <w:p w:rsidR="00D032AA" w:rsidRDefault="00D032AA" w:rsidP="00D032AA">
      <w:r>
        <w:tab/>
        <w:t>#set_property IOSTANDARD LVCMOS33 [get_ports {led[13]}]</w:t>
      </w:r>
    </w:p>
    <w:p w:rsidR="00D032AA" w:rsidRDefault="00D032AA" w:rsidP="00D032AA">
      <w:r>
        <w:t>set_property PACKAGE_PIN P1 [get_ports {Zero}]</w:t>
      </w:r>
    </w:p>
    <w:p w:rsidR="00D032AA" w:rsidRDefault="00D032AA" w:rsidP="00D032AA">
      <w:r>
        <w:tab/>
        <w:t>set_property IOSTANDARD LVCMOS33 [get_ports {Zero}]</w:t>
      </w:r>
    </w:p>
    <w:p w:rsidR="00D032AA" w:rsidRDefault="00D032AA" w:rsidP="00D032AA">
      <w:r>
        <w:t>set_property PACKAGE_PIN L1 [get_ports {Overflow}]</w:t>
      </w:r>
    </w:p>
    <w:p w:rsidR="00D032AA" w:rsidRDefault="00D032AA" w:rsidP="00D032AA">
      <w:r>
        <w:tab/>
        <w:t>set_property IOSTANDARD LVCMOS33 [get_ports {Overflow}]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##7 segment display</w:t>
      </w:r>
    </w:p>
    <w:p w:rsidR="00D032AA" w:rsidRDefault="00D032AA" w:rsidP="00D032AA">
      <w:r>
        <w:t>set_property PACKAGE_PIN W7 [get_ports {SevenSeg_Output[0]}]</w:t>
      </w:r>
    </w:p>
    <w:p w:rsidR="00D032AA" w:rsidRDefault="00D032AA" w:rsidP="00D032AA">
      <w:r>
        <w:tab/>
        <w:t>set_property IOSTANDARD LVCMOS33 [get_ports {SevenSeg_Output[0]}]</w:t>
      </w:r>
    </w:p>
    <w:p w:rsidR="00D032AA" w:rsidRDefault="00D032AA" w:rsidP="00D032AA">
      <w:r>
        <w:t>set_property PACKAGE_PIN W6 [get_ports {SevenSeg_Output[1]}]</w:t>
      </w:r>
    </w:p>
    <w:p w:rsidR="00D032AA" w:rsidRDefault="00D032AA" w:rsidP="00D032AA">
      <w:r>
        <w:tab/>
        <w:t>set_property IOSTANDARD LVCMOS33 [get_ports {SevenSeg_Output[1]}]</w:t>
      </w:r>
    </w:p>
    <w:p w:rsidR="00D032AA" w:rsidRDefault="00D032AA" w:rsidP="00D032AA">
      <w:r>
        <w:t>set_property PACKAGE_PIN U8 [get_ports {SevenSeg_Output[2]}]</w:t>
      </w:r>
    </w:p>
    <w:p w:rsidR="00D032AA" w:rsidRDefault="00D032AA" w:rsidP="00D032AA">
      <w:r>
        <w:tab/>
        <w:t>set_property IOSTANDARD LVCMOS33 [get_ports {SevenSeg_Output[2]}]</w:t>
      </w:r>
    </w:p>
    <w:p w:rsidR="00D032AA" w:rsidRDefault="00D032AA" w:rsidP="00D032AA">
      <w:r>
        <w:lastRenderedPageBreak/>
        <w:t>set_property PACKAGE_PIN V8 [get_ports {SevenSeg_Output[3]}]</w:t>
      </w:r>
    </w:p>
    <w:p w:rsidR="00D032AA" w:rsidRDefault="00D032AA" w:rsidP="00D032AA">
      <w:r>
        <w:tab/>
        <w:t>set_property IOSTANDARD LVCMOS33 [get_ports {SevenSeg_Output[3]}]</w:t>
      </w:r>
    </w:p>
    <w:p w:rsidR="00D032AA" w:rsidRDefault="00D032AA" w:rsidP="00D032AA">
      <w:r>
        <w:t>set_property PACKAGE_PIN U5 [get_ports {SevenSeg_Output[4]}]</w:t>
      </w:r>
    </w:p>
    <w:p w:rsidR="00D032AA" w:rsidRDefault="00D032AA" w:rsidP="00D032AA">
      <w:r>
        <w:tab/>
        <w:t>set_property IOSTANDARD LVCMOS33 [get_ports {SevenSeg_Output[4]}]</w:t>
      </w:r>
    </w:p>
    <w:p w:rsidR="00D032AA" w:rsidRDefault="00D032AA" w:rsidP="00D032AA">
      <w:r>
        <w:t>set_property PACKAGE_PIN V5 [get_ports {SevenSeg_Output[5]}]</w:t>
      </w:r>
    </w:p>
    <w:p w:rsidR="00D032AA" w:rsidRDefault="00D032AA" w:rsidP="00D032AA">
      <w:r>
        <w:tab/>
        <w:t>set_property IOSTANDARD LVCMOS33 [get_ports {SevenSeg_Output[5]}]</w:t>
      </w:r>
    </w:p>
    <w:p w:rsidR="00D032AA" w:rsidRDefault="00D032AA" w:rsidP="00D032AA">
      <w:r>
        <w:t>set_property PACKAGE_PIN U7 [get_ports {SevenSeg_Output[6]}]</w:t>
      </w:r>
    </w:p>
    <w:p w:rsidR="00D032AA" w:rsidRDefault="00D032AA" w:rsidP="00D032AA">
      <w:r>
        <w:tab/>
        <w:t>set_property IOSTANDARD LVCMOS33 [get_ports {SevenSeg_Output[6]}]</w:t>
      </w:r>
    </w:p>
    <w:p w:rsidR="00D032AA" w:rsidRDefault="00D032AA" w:rsidP="00D032AA"/>
    <w:p w:rsidR="00D032AA" w:rsidRDefault="00D032AA" w:rsidP="00D032AA">
      <w:r>
        <w:t>#set_property PACKAGE_PIN V7 [get_ports dp]</w:t>
      </w:r>
    </w:p>
    <w:p w:rsidR="00D032AA" w:rsidRDefault="00D032AA" w:rsidP="00D032AA">
      <w:r>
        <w:tab/>
        <w:t>#set_property IOSTANDARD LVCMOS33 [get_ports dp]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set_property PACKAGE_PIN U2 [get_ports {Anode[0]}]</w:t>
      </w:r>
    </w:p>
    <w:p w:rsidR="00D032AA" w:rsidRDefault="00D032AA" w:rsidP="00D032AA">
      <w:r>
        <w:tab/>
        <w:t>set_property IOSTANDARD LVCMOS33 [get_ports {Anode[0]}]</w:t>
      </w:r>
    </w:p>
    <w:p w:rsidR="00D032AA" w:rsidRDefault="00D032AA" w:rsidP="00D032AA">
      <w:r>
        <w:t>set_property PACKAGE_PIN U4 [get_ports {Anode[1]}]</w:t>
      </w:r>
    </w:p>
    <w:p w:rsidR="00D032AA" w:rsidRDefault="00D032AA" w:rsidP="00D032AA">
      <w:r>
        <w:tab/>
        <w:t>set_property IOSTANDARD LVCMOS33 [get_ports {Anode[1]}]</w:t>
      </w:r>
    </w:p>
    <w:p w:rsidR="00D032AA" w:rsidRDefault="00D032AA" w:rsidP="00D032AA">
      <w:r>
        <w:t>set_property PACKAGE_PIN V4 [get_ports {Anode[2]}]</w:t>
      </w:r>
    </w:p>
    <w:p w:rsidR="00D032AA" w:rsidRDefault="00D032AA" w:rsidP="00D032AA">
      <w:r>
        <w:tab/>
        <w:t>set_property IOSTANDARD LVCMOS33 [get_ports {Anode[2]}]</w:t>
      </w:r>
    </w:p>
    <w:p w:rsidR="00D032AA" w:rsidRDefault="00D032AA" w:rsidP="00D032AA">
      <w:r>
        <w:t>set_property PACKAGE_PIN W4 [get_ports {Anode[3]}]</w:t>
      </w:r>
    </w:p>
    <w:p w:rsidR="00D032AA" w:rsidRDefault="00D032AA" w:rsidP="00D032AA">
      <w:r>
        <w:tab/>
        <w:t>set_property IOSTANDARD LVCMOS33 [get_ports {Anode[3]}]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##Buttons</w:t>
      </w:r>
    </w:p>
    <w:p w:rsidR="00D032AA" w:rsidRDefault="00D032AA" w:rsidP="00D032AA">
      <w:r>
        <w:t>#set_property PACKAGE_PIN U18 [get_ports btnC]</w:t>
      </w:r>
    </w:p>
    <w:p w:rsidR="00D032AA" w:rsidRDefault="00D032AA" w:rsidP="00D032AA">
      <w:r>
        <w:tab/>
        <w:t>#set_property IOSTANDARD LVCMOS33 [get_ports btnC]</w:t>
      </w:r>
    </w:p>
    <w:p w:rsidR="00D032AA" w:rsidRDefault="00D032AA" w:rsidP="00D032AA">
      <w:r>
        <w:t>#set_property PACKAGE_PIN T18 [get_ports btnU]</w:t>
      </w:r>
    </w:p>
    <w:p w:rsidR="00D032AA" w:rsidRDefault="00D032AA" w:rsidP="00D032AA">
      <w:r>
        <w:tab/>
        <w:t>#set_property IOSTANDARD LVCMOS33 [get_ports btnU]</w:t>
      </w:r>
    </w:p>
    <w:p w:rsidR="00D032AA" w:rsidRDefault="00D032AA" w:rsidP="00D032AA">
      <w:r>
        <w:t>#set_property PACKAGE_PIN W19 [get_ports btnL]</w:t>
      </w:r>
    </w:p>
    <w:p w:rsidR="00D032AA" w:rsidRDefault="00D032AA" w:rsidP="00D032AA">
      <w:r>
        <w:tab/>
        <w:t>#set_property IOSTANDARD LVCMOS33 [get_ports btnL]</w:t>
      </w:r>
    </w:p>
    <w:p w:rsidR="00D032AA" w:rsidRDefault="00D032AA" w:rsidP="00D032AA">
      <w:r>
        <w:t>#set_property PACKAGE_PIN T17 [get_ports btnR]</w:t>
      </w:r>
    </w:p>
    <w:p w:rsidR="00D032AA" w:rsidRDefault="00D032AA" w:rsidP="00D032AA">
      <w:r>
        <w:tab/>
        <w:t>#set_property IOSTANDARD LVCMOS33 [get_ports btnR]</w:t>
      </w:r>
    </w:p>
    <w:p w:rsidR="00D032AA" w:rsidRDefault="00D032AA" w:rsidP="00D032AA">
      <w:r>
        <w:t>set_property PACKAGE_PIN U17 [get_ports Reset]</w:t>
      </w:r>
    </w:p>
    <w:p w:rsidR="00D032AA" w:rsidRDefault="00D032AA" w:rsidP="00D032AA">
      <w:r>
        <w:tab/>
        <w:t>set_property IOSTANDARD LVCMOS33 [get_ports Reset]</w:t>
      </w:r>
    </w:p>
    <w:p w:rsidR="00D032AA" w:rsidRDefault="00D032AA" w:rsidP="00D032AA"/>
    <w:p w:rsidR="00D032AA" w:rsidRDefault="00D032AA" w:rsidP="00D032AA"/>
    <w:p w:rsidR="00D032AA" w:rsidRDefault="00D032AA" w:rsidP="00D032AA"/>
    <w:p w:rsidR="00D032AA" w:rsidRDefault="00D032AA" w:rsidP="00D032AA">
      <w:r>
        <w:t>##Pmod Header JA</w:t>
      </w:r>
    </w:p>
    <w:p w:rsidR="00D032AA" w:rsidRDefault="00D032AA" w:rsidP="00D032AA">
      <w:r>
        <w:t>##Sch name = JA1</w:t>
      </w:r>
    </w:p>
    <w:p w:rsidR="00D032AA" w:rsidRDefault="00D032AA" w:rsidP="00D032AA">
      <w:r>
        <w:t>#set_property PACKAGE_PIN J1 [get_ports {JA[0]}]</w:t>
      </w:r>
    </w:p>
    <w:p w:rsidR="00D032AA" w:rsidRDefault="00D032AA" w:rsidP="00D032AA">
      <w:r>
        <w:tab/>
        <w:t>#set_property IOSTANDARD LVCMOS33 [get_ports {JA[0]}]</w:t>
      </w:r>
    </w:p>
    <w:p w:rsidR="00D032AA" w:rsidRDefault="00D032AA" w:rsidP="00D032AA">
      <w:r>
        <w:t>##Sch name = JA2</w:t>
      </w:r>
    </w:p>
    <w:p w:rsidR="00D032AA" w:rsidRDefault="00D032AA" w:rsidP="00D032AA">
      <w:r>
        <w:t>#set_property PACKAGE_PIN L2 [get_ports {JA[1]}]</w:t>
      </w:r>
    </w:p>
    <w:p w:rsidR="00D032AA" w:rsidRDefault="00D032AA" w:rsidP="00D032AA">
      <w:r>
        <w:tab/>
        <w:t>#set_property IOSTANDARD LVCMOS33 [get_ports {JA[1]}]</w:t>
      </w:r>
    </w:p>
    <w:p w:rsidR="00D032AA" w:rsidRDefault="00D032AA" w:rsidP="00D032AA">
      <w:r>
        <w:t>##Sch name = JA3</w:t>
      </w:r>
    </w:p>
    <w:p w:rsidR="00D032AA" w:rsidRDefault="00D032AA" w:rsidP="00D032AA">
      <w:r>
        <w:t>#set_property PACKAGE_PIN J2 [get_ports {JA[2]}]</w:t>
      </w:r>
    </w:p>
    <w:p w:rsidR="00D032AA" w:rsidRDefault="00D032AA" w:rsidP="00D032AA">
      <w:r>
        <w:lastRenderedPageBreak/>
        <w:tab/>
        <w:t>#set_property IOSTANDARD LVCMOS33 [get_ports {JA[2]}]</w:t>
      </w:r>
    </w:p>
    <w:p w:rsidR="00D032AA" w:rsidRDefault="00D032AA" w:rsidP="00D032AA">
      <w:r>
        <w:t>##Sch name = JA4</w:t>
      </w:r>
    </w:p>
    <w:p w:rsidR="00D032AA" w:rsidRDefault="00D032AA" w:rsidP="00D032AA">
      <w:r>
        <w:t>#set_property PACKAGE_PIN G2 [get_ports {JA[3]}]</w:t>
      </w:r>
    </w:p>
    <w:p w:rsidR="00D032AA" w:rsidRDefault="00D032AA" w:rsidP="00D032AA">
      <w:r>
        <w:tab/>
        <w:t>#set_property IOSTANDARD LVCMOS33 [get_ports {JA[3]}]</w:t>
      </w:r>
    </w:p>
    <w:p w:rsidR="00D032AA" w:rsidRDefault="00D032AA" w:rsidP="00D032AA">
      <w:r>
        <w:t>##Sch name = JA7</w:t>
      </w:r>
    </w:p>
    <w:p w:rsidR="00D032AA" w:rsidRDefault="00D032AA" w:rsidP="00D032AA">
      <w:r>
        <w:t>#set_property PACKAGE_PIN H1 [get_ports {JA[4]}]</w:t>
      </w:r>
    </w:p>
    <w:p w:rsidR="00D032AA" w:rsidRDefault="00D032AA" w:rsidP="00D032AA">
      <w:r>
        <w:tab/>
        <w:t>#set_property IOSTANDARD LVCMOS33 [get_ports {JA[4]}]</w:t>
      </w:r>
    </w:p>
    <w:p w:rsidR="00D032AA" w:rsidRDefault="00D032AA" w:rsidP="00D032AA">
      <w:r>
        <w:t>##Sch name = JA8</w:t>
      </w:r>
    </w:p>
    <w:p w:rsidR="00D032AA" w:rsidRDefault="00D032AA" w:rsidP="00D032AA">
      <w:r>
        <w:t>#set_property PACKAGE_PIN K2 [get_ports {JA[5]}]</w:t>
      </w:r>
    </w:p>
    <w:p w:rsidR="00D032AA" w:rsidRDefault="00D032AA" w:rsidP="00D032AA">
      <w:r>
        <w:tab/>
        <w:t>#set_property IOSTANDARD LVCMOS33 [get_ports {JA[5]}]</w:t>
      </w:r>
    </w:p>
    <w:p w:rsidR="00D032AA" w:rsidRDefault="00D032AA" w:rsidP="00D032AA">
      <w:r>
        <w:t>##Sch name = JA9</w:t>
      </w:r>
    </w:p>
    <w:p w:rsidR="00D032AA" w:rsidRDefault="00D032AA" w:rsidP="00D032AA">
      <w:r>
        <w:t>#set_property PACKAGE_PIN H2 [get_ports {JA[6]}]</w:t>
      </w:r>
    </w:p>
    <w:p w:rsidR="00D032AA" w:rsidRDefault="00D032AA" w:rsidP="00D032AA">
      <w:r>
        <w:tab/>
        <w:t>#set_property IOSTANDARD LVCMOS33 [get_ports {JA[6]}]</w:t>
      </w:r>
    </w:p>
    <w:p w:rsidR="00D032AA" w:rsidRDefault="00D032AA" w:rsidP="00D032AA">
      <w:r>
        <w:t>##Sch name = JA10</w:t>
      </w:r>
    </w:p>
    <w:p w:rsidR="00D032AA" w:rsidRDefault="00D032AA" w:rsidP="00D032AA">
      <w:r>
        <w:t>#set_property PACKAGE_PIN G3 [get_ports {JA[7]}]</w:t>
      </w:r>
    </w:p>
    <w:p w:rsidR="00D032AA" w:rsidRDefault="00D032AA" w:rsidP="00D032AA">
      <w:r>
        <w:tab/>
        <w:t>#set_property IOSTANDARD LVCMOS33 [get_ports {JA[7]}]</w:t>
      </w:r>
    </w:p>
    <w:p w:rsidR="00D032AA" w:rsidRDefault="00D032AA" w:rsidP="00D032AA"/>
    <w:p w:rsidR="00D032AA" w:rsidRDefault="00D032AA" w:rsidP="00D032AA"/>
    <w:p w:rsidR="00D032AA" w:rsidRDefault="00D032AA" w:rsidP="00D032AA"/>
    <w:p w:rsidR="00D032AA" w:rsidRDefault="00D032AA" w:rsidP="00D032AA">
      <w:r>
        <w:t>##Pmod Header JB</w:t>
      </w:r>
    </w:p>
    <w:p w:rsidR="00D032AA" w:rsidRDefault="00D032AA" w:rsidP="00D032AA">
      <w:r>
        <w:t>##Sch name = JB1</w:t>
      </w:r>
    </w:p>
    <w:p w:rsidR="00D032AA" w:rsidRDefault="00D032AA" w:rsidP="00D032AA">
      <w:r>
        <w:t>#set_property PACKAGE_PIN A14 [get_ports {JB[0]}]</w:t>
      </w:r>
    </w:p>
    <w:p w:rsidR="00D032AA" w:rsidRDefault="00D032AA" w:rsidP="00D032AA">
      <w:r>
        <w:tab/>
        <w:t>#set_property IOSTANDARD LVCMOS33 [get_ports {JB[0]}]</w:t>
      </w:r>
    </w:p>
    <w:p w:rsidR="00D032AA" w:rsidRDefault="00D032AA" w:rsidP="00D032AA">
      <w:r>
        <w:t>##Sch name = JB2</w:t>
      </w:r>
    </w:p>
    <w:p w:rsidR="00D032AA" w:rsidRDefault="00D032AA" w:rsidP="00D032AA">
      <w:r>
        <w:t>#set_property PACKAGE_PIN A16 [get_ports {JB[1]}]</w:t>
      </w:r>
    </w:p>
    <w:p w:rsidR="00D032AA" w:rsidRDefault="00D032AA" w:rsidP="00D032AA">
      <w:r>
        <w:tab/>
        <w:t>#set_property IOSTANDARD LVCMOS33 [get_ports {JB[1]}]</w:t>
      </w:r>
    </w:p>
    <w:p w:rsidR="00D032AA" w:rsidRDefault="00D032AA" w:rsidP="00D032AA">
      <w:r>
        <w:t>##Sch name = JB3</w:t>
      </w:r>
    </w:p>
    <w:p w:rsidR="00D032AA" w:rsidRDefault="00D032AA" w:rsidP="00D032AA">
      <w:r>
        <w:t>#set_property PACKAGE_PIN B15 [get_ports {JB[2]}]</w:t>
      </w:r>
    </w:p>
    <w:p w:rsidR="00D032AA" w:rsidRDefault="00D032AA" w:rsidP="00D032AA">
      <w:r>
        <w:tab/>
        <w:t>#set_property IOSTANDARD LVCMOS33 [get_ports {JB[2]}]</w:t>
      </w:r>
    </w:p>
    <w:p w:rsidR="00D032AA" w:rsidRDefault="00D032AA" w:rsidP="00D032AA">
      <w:r>
        <w:t>##Sch name = JB4</w:t>
      </w:r>
    </w:p>
    <w:p w:rsidR="00D032AA" w:rsidRDefault="00D032AA" w:rsidP="00D032AA">
      <w:r>
        <w:t>#set_property PACKAGE_PIN B16 [get_ports {JB[3]}]</w:t>
      </w:r>
    </w:p>
    <w:p w:rsidR="00D032AA" w:rsidRDefault="00D032AA" w:rsidP="00D032AA">
      <w:r>
        <w:tab/>
        <w:t>#set_property IOSTANDARD LVCMOS33 [get_ports {JB[3]}]</w:t>
      </w:r>
    </w:p>
    <w:p w:rsidR="00D032AA" w:rsidRDefault="00D032AA" w:rsidP="00D032AA">
      <w:r>
        <w:t>##Sch name = JB7</w:t>
      </w:r>
    </w:p>
    <w:p w:rsidR="00D032AA" w:rsidRDefault="00D032AA" w:rsidP="00D032AA">
      <w:r>
        <w:t>#set_property PACKAGE_PIN A15 [get_ports {JB[4]}]</w:t>
      </w:r>
    </w:p>
    <w:p w:rsidR="00D032AA" w:rsidRDefault="00D032AA" w:rsidP="00D032AA">
      <w:r>
        <w:tab/>
        <w:t>#set_property IOSTANDARD LVCMOS33 [get_ports {JB[4]}]</w:t>
      </w:r>
    </w:p>
    <w:p w:rsidR="00D032AA" w:rsidRDefault="00D032AA" w:rsidP="00D032AA">
      <w:r>
        <w:t>##Sch name = JB8</w:t>
      </w:r>
    </w:p>
    <w:p w:rsidR="00D032AA" w:rsidRDefault="00D032AA" w:rsidP="00D032AA">
      <w:r>
        <w:t>#set_property PACKAGE_PIN A17 [get_ports {JB[5]}]</w:t>
      </w:r>
    </w:p>
    <w:p w:rsidR="00D032AA" w:rsidRDefault="00D032AA" w:rsidP="00D032AA">
      <w:r>
        <w:tab/>
        <w:t>#set_property IOSTANDARD LVCMOS33 [get_ports {JB[5]}]</w:t>
      </w:r>
    </w:p>
    <w:p w:rsidR="00D032AA" w:rsidRDefault="00D032AA" w:rsidP="00D032AA">
      <w:r>
        <w:t>##Sch name = JB9</w:t>
      </w:r>
    </w:p>
    <w:p w:rsidR="00D032AA" w:rsidRDefault="00D032AA" w:rsidP="00D032AA">
      <w:r>
        <w:t>#set_property PACKAGE_PIN C15 [get_ports {JB[6]}]</w:t>
      </w:r>
    </w:p>
    <w:p w:rsidR="00D032AA" w:rsidRDefault="00D032AA" w:rsidP="00D032AA">
      <w:r>
        <w:tab/>
        <w:t>#set_property IOSTANDARD LVCMOS33 [get_ports {JB[6]}]</w:t>
      </w:r>
    </w:p>
    <w:p w:rsidR="00D032AA" w:rsidRDefault="00D032AA" w:rsidP="00D032AA">
      <w:r>
        <w:t>##Sch name = JB10</w:t>
      </w:r>
    </w:p>
    <w:p w:rsidR="00D032AA" w:rsidRDefault="00D032AA" w:rsidP="00D032AA">
      <w:r>
        <w:t>#set_property PACKAGE_PIN C16 [get_ports {JB[7]}]</w:t>
      </w:r>
    </w:p>
    <w:p w:rsidR="00D032AA" w:rsidRDefault="00D032AA" w:rsidP="00D032AA">
      <w:r>
        <w:tab/>
        <w:t>#set_property IOSTANDARD LVCMOS33 [get_ports {JB[7]}]</w:t>
      </w:r>
    </w:p>
    <w:p w:rsidR="00D032AA" w:rsidRDefault="00D032AA" w:rsidP="00D032AA"/>
    <w:p w:rsidR="00D032AA" w:rsidRDefault="00D032AA" w:rsidP="00D032AA"/>
    <w:p w:rsidR="00D032AA" w:rsidRDefault="00D032AA" w:rsidP="00D032AA"/>
    <w:p w:rsidR="00D032AA" w:rsidRDefault="00D032AA" w:rsidP="00D032AA">
      <w:r>
        <w:t>##Pmod Header JC</w:t>
      </w:r>
    </w:p>
    <w:p w:rsidR="00D032AA" w:rsidRDefault="00D032AA" w:rsidP="00D032AA">
      <w:r>
        <w:t>##Sch name = JC1</w:t>
      </w:r>
    </w:p>
    <w:p w:rsidR="00D032AA" w:rsidRDefault="00D032AA" w:rsidP="00D032AA">
      <w:r>
        <w:t>#set_property PACKAGE_PIN K17 [get_ports {JC[0]}]</w:t>
      </w:r>
    </w:p>
    <w:p w:rsidR="00D032AA" w:rsidRDefault="00D032AA" w:rsidP="00D032AA">
      <w:r>
        <w:tab/>
        <w:t>#set_property IOSTANDARD LVCMOS33 [get_ports {JC[0]}]</w:t>
      </w:r>
    </w:p>
    <w:p w:rsidR="00D032AA" w:rsidRDefault="00D032AA" w:rsidP="00D032AA">
      <w:r>
        <w:t>##Sch name = JC2</w:t>
      </w:r>
    </w:p>
    <w:p w:rsidR="00D032AA" w:rsidRDefault="00D032AA" w:rsidP="00D032AA">
      <w:r>
        <w:t>#set_property PACKAGE_PIN M18 [get_ports {JC[1]}]</w:t>
      </w:r>
    </w:p>
    <w:p w:rsidR="00D032AA" w:rsidRDefault="00D032AA" w:rsidP="00D032AA">
      <w:r>
        <w:tab/>
        <w:t>#set_property IOSTANDARD LVCMOS33 [get_ports {JC[1]}]</w:t>
      </w:r>
    </w:p>
    <w:p w:rsidR="00D032AA" w:rsidRDefault="00D032AA" w:rsidP="00D032AA">
      <w:r>
        <w:t>##Sch name = JC3</w:t>
      </w:r>
    </w:p>
    <w:p w:rsidR="00D032AA" w:rsidRDefault="00D032AA" w:rsidP="00D032AA">
      <w:r>
        <w:t>#set_property PACKAGE_PIN N17 [get_ports {JC[2]}]</w:t>
      </w:r>
    </w:p>
    <w:p w:rsidR="00D032AA" w:rsidRDefault="00D032AA" w:rsidP="00D032AA">
      <w:r>
        <w:tab/>
        <w:t>#set_property IOSTANDARD LVCMOS33 [get_ports {JC[2]}]</w:t>
      </w:r>
    </w:p>
    <w:p w:rsidR="00D032AA" w:rsidRDefault="00D032AA" w:rsidP="00D032AA">
      <w:r>
        <w:t>##Sch name = JC4</w:t>
      </w:r>
    </w:p>
    <w:p w:rsidR="00D032AA" w:rsidRDefault="00D032AA" w:rsidP="00D032AA">
      <w:r>
        <w:t>#set_property PACKAGE_PIN P18 [get_ports {JC[3]}]</w:t>
      </w:r>
    </w:p>
    <w:p w:rsidR="00D032AA" w:rsidRDefault="00D032AA" w:rsidP="00D032AA">
      <w:r>
        <w:tab/>
        <w:t>#set_property IOSTANDARD LVCMOS33 [get_ports {JC[3]}]</w:t>
      </w:r>
    </w:p>
    <w:p w:rsidR="00D032AA" w:rsidRDefault="00D032AA" w:rsidP="00D032AA">
      <w:r>
        <w:t>##Sch name = JC7</w:t>
      </w:r>
    </w:p>
    <w:p w:rsidR="00D032AA" w:rsidRDefault="00D032AA" w:rsidP="00D032AA">
      <w:r>
        <w:t>#set_property PACKAGE_PIN L17 [get_ports {JC[4]}]</w:t>
      </w:r>
    </w:p>
    <w:p w:rsidR="00D032AA" w:rsidRDefault="00D032AA" w:rsidP="00D032AA">
      <w:r>
        <w:tab/>
        <w:t>#set_property IOSTANDARD LVCMOS33 [get_ports {JC[4]}]</w:t>
      </w:r>
    </w:p>
    <w:p w:rsidR="00D032AA" w:rsidRDefault="00D032AA" w:rsidP="00D032AA">
      <w:r>
        <w:t>##Sch name = JC8</w:t>
      </w:r>
    </w:p>
    <w:p w:rsidR="00D032AA" w:rsidRDefault="00D032AA" w:rsidP="00D032AA">
      <w:r>
        <w:t>#set_property PACKAGE_PIN M19 [get_ports {JC[5]}]</w:t>
      </w:r>
    </w:p>
    <w:p w:rsidR="00D032AA" w:rsidRDefault="00D032AA" w:rsidP="00D032AA">
      <w:r>
        <w:tab/>
        <w:t>#set_property IOSTANDARD LVCMOS33 [get_ports {JC[5]}]</w:t>
      </w:r>
    </w:p>
    <w:p w:rsidR="00D032AA" w:rsidRDefault="00D032AA" w:rsidP="00D032AA">
      <w:r>
        <w:t>##Sch name = JC9</w:t>
      </w:r>
    </w:p>
    <w:p w:rsidR="00D032AA" w:rsidRDefault="00D032AA" w:rsidP="00D032AA">
      <w:r>
        <w:t>#set_property PACKAGE_PIN P17 [get_ports {JC[6]}]</w:t>
      </w:r>
    </w:p>
    <w:p w:rsidR="00D032AA" w:rsidRDefault="00D032AA" w:rsidP="00D032AA">
      <w:r>
        <w:tab/>
        <w:t>#set_property IOSTANDARD LVCMOS33 [get_ports {JC[6]}]</w:t>
      </w:r>
    </w:p>
    <w:p w:rsidR="00D032AA" w:rsidRDefault="00D032AA" w:rsidP="00D032AA">
      <w:r>
        <w:t>##Sch name = JC10</w:t>
      </w:r>
    </w:p>
    <w:p w:rsidR="00D032AA" w:rsidRDefault="00D032AA" w:rsidP="00D032AA">
      <w:r>
        <w:t>#set_property PACKAGE_PIN R18 [get_ports {JC[7]}]</w:t>
      </w:r>
    </w:p>
    <w:p w:rsidR="00D032AA" w:rsidRDefault="00D032AA" w:rsidP="00D032AA">
      <w:r>
        <w:tab/>
        <w:t>#set_property IOSTANDARD LVCMOS33 [get_ports {JC[7]}]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##Pmod Header JXADC</w:t>
      </w:r>
    </w:p>
    <w:p w:rsidR="00D032AA" w:rsidRDefault="00D032AA" w:rsidP="00D032AA">
      <w:r>
        <w:t>##Sch name = XA1_P</w:t>
      </w:r>
    </w:p>
    <w:p w:rsidR="00D032AA" w:rsidRDefault="00D032AA" w:rsidP="00D032AA">
      <w:r>
        <w:t>#set_property PACKAGE_PIN J3 [get_ports {JXADC[0]}]</w:t>
      </w:r>
    </w:p>
    <w:p w:rsidR="00D032AA" w:rsidRDefault="00D032AA" w:rsidP="00D032AA">
      <w:r>
        <w:tab/>
        <w:t>#set_property IOSTANDARD LVCMOS33 [get_ports {JXADC[0]}]</w:t>
      </w:r>
    </w:p>
    <w:p w:rsidR="00D032AA" w:rsidRDefault="00D032AA" w:rsidP="00D032AA">
      <w:r>
        <w:t>##Sch name = XA2_P</w:t>
      </w:r>
    </w:p>
    <w:p w:rsidR="00D032AA" w:rsidRDefault="00D032AA" w:rsidP="00D032AA">
      <w:r>
        <w:t>#set_property PACKAGE_PIN L3 [get_ports {JXADC[1]}]</w:t>
      </w:r>
    </w:p>
    <w:p w:rsidR="00D032AA" w:rsidRDefault="00D032AA" w:rsidP="00D032AA">
      <w:r>
        <w:tab/>
        <w:t>#set_property IOSTANDARD LVCMOS33 [get_ports {JXADC[1]}]</w:t>
      </w:r>
    </w:p>
    <w:p w:rsidR="00D032AA" w:rsidRDefault="00D032AA" w:rsidP="00D032AA">
      <w:r>
        <w:t>##Sch name = XA3_P</w:t>
      </w:r>
    </w:p>
    <w:p w:rsidR="00D032AA" w:rsidRDefault="00D032AA" w:rsidP="00D032AA">
      <w:r>
        <w:t>#set_property PACKAGE_PIN M2 [get_ports {JXADC[2]}]</w:t>
      </w:r>
    </w:p>
    <w:p w:rsidR="00D032AA" w:rsidRDefault="00D032AA" w:rsidP="00D032AA">
      <w:r>
        <w:tab/>
        <w:t>#set_property IOSTANDARD LVCMOS33 [get_ports {JXADC[2]}]</w:t>
      </w:r>
    </w:p>
    <w:p w:rsidR="00D032AA" w:rsidRDefault="00D032AA" w:rsidP="00D032AA">
      <w:r>
        <w:t>##Sch name = XA4_P</w:t>
      </w:r>
    </w:p>
    <w:p w:rsidR="00D032AA" w:rsidRDefault="00D032AA" w:rsidP="00D032AA">
      <w:r>
        <w:t>#set_property PACKAGE_PIN N2 [get_ports {JXADC[3]}]</w:t>
      </w:r>
    </w:p>
    <w:p w:rsidR="00D032AA" w:rsidRDefault="00D032AA" w:rsidP="00D032AA">
      <w:r>
        <w:tab/>
        <w:t>#set_property IOSTANDARD LVCMOS33 [get_ports {JXADC[3]}]</w:t>
      </w:r>
    </w:p>
    <w:p w:rsidR="00D032AA" w:rsidRDefault="00D032AA" w:rsidP="00D032AA">
      <w:r>
        <w:t>##Sch name = XA1_N</w:t>
      </w:r>
    </w:p>
    <w:p w:rsidR="00D032AA" w:rsidRDefault="00D032AA" w:rsidP="00D032AA">
      <w:r>
        <w:t>#set_property PACKAGE_PIN K3 [get_ports {JXADC[4]}]</w:t>
      </w:r>
    </w:p>
    <w:p w:rsidR="00D032AA" w:rsidRDefault="00D032AA" w:rsidP="00D032AA">
      <w:r>
        <w:tab/>
        <w:t>#set_property IOSTANDARD LVCMOS33 [get_ports {JXADC[4]}]</w:t>
      </w:r>
    </w:p>
    <w:p w:rsidR="00D032AA" w:rsidRDefault="00D032AA" w:rsidP="00D032AA">
      <w:r>
        <w:t>##Sch name = XA2_N</w:t>
      </w:r>
    </w:p>
    <w:p w:rsidR="00D032AA" w:rsidRDefault="00D032AA" w:rsidP="00D032AA">
      <w:r>
        <w:t>#set_property PACKAGE_PIN M3 [get_ports {JXADC[5]}]</w:t>
      </w:r>
    </w:p>
    <w:p w:rsidR="00D032AA" w:rsidRDefault="00D032AA" w:rsidP="00D032AA">
      <w:r>
        <w:lastRenderedPageBreak/>
        <w:tab/>
        <w:t>#set_property IOSTANDARD LVCMOS33 [get_ports {JXADC[5]}]</w:t>
      </w:r>
    </w:p>
    <w:p w:rsidR="00D032AA" w:rsidRDefault="00D032AA" w:rsidP="00D032AA">
      <w:r>
        <w:t>##Sch name = XA3_N</w:t>
      </w:r>
    </w:p>
    <w:p w:rsidR="00D032AA" w:rsidRDefault="00D032AA" w:rsidP="00D032AA">
      <w:r>
        <w:t>#set_property PACKAGE_PIN M1 [get_ports {JXADC[6]}]</w:t>
      </w:r>
    </w:p>
    <w:p w:rsidR="00D032AA" w:rsidRDefault="00D032AA" w:rsidP="00D032AA">
      <w:r>
        <w:tab/>
        <w:t>#set_property IOSTANDARD LVCMOS33 [get_ports {JXADC[6]}]</w:t>
      </w:r>
    </w:p>
    <w:p w:rsidR="00D032AA" w:rsidRDefault="00D032AA" w:rsidP="00D032AA">
      <w:r>
        <w:t>##Sch name = XA4_N</w:t>
      </w:r>
    </w:p>
    <w:p w:rsidR="00D032AA" w:rsidRDefault="00D032AA" w:rsidP="00D032AA">
      <w:r>
        <w:t>#set_property PACKAGE_PIN N1 [get_ports {JXADC[7]}]</w:t>
      </w:r>
    </w:p>
    <w:p w:rsidR="00D032AA" w:rsidRDefault="00D032AA" w:rsidP="00D032AA">
      <w:r>
        <w:tab/>
        <w:t>#set_property IOSTANDARD LVCMOS33 [get_ports {JXADC[7]}]</w:t>
      </w:r>
    </w:p>
    <w:p w:rsidR="00D032AA" w:rsidRDefault="00D032AA" w:rsidP="00D032AA"/>
    <w:p w:rsidR="00D032AA" w:rsidRDefault="00D032AA" w:rsidP="00D032AA"/>
    <w:p w:rsidR="00D032AA" w:rsidRDefault="00D032AA" w:rsidP="00D032AA"/>
    <w:p w:rsidR="00D032AA" w:rsidRDefault="00D032AA" w:rsidP="00D032AA">
      <w:r>
        <w:t>##VGA Connector</w:t>
      </w:r>
    </w:p>
    <w:p w:rsidR="00D032AA" w:rsidRDefault="00D032AA" w:rsidP="00D032AA">
      <w:r>
        <w:t>#set_property PACKAGE_PIN G19 [get_ports {vgaRed[0]}]</w:t>
      </w:r>
    </w:p>
    <w:p w:rsidR="00D032AA" w:rsidRDefault="00D032AA" w:rsidP="00D032AA">
      <w:r>
        <w:tab/>
        <w:t>#set_property IOSTANDARD LVCMOS33 [get_ports {vgaRed[0]}]</w:t>
      </w:r>
    </w:p>
    <w:p w:rsidR="00D032AA" w:rsidRDefault="00D032AA" w:rsidP="00D032AA">
      <w:r>
        <w:t>#set_property PACKAGE_PIN H19 [get_ports {vgaRed[1]}]</w:t>
      </w:r>
    </w:p>
    <w:p w:rsidR="00D032AA" w:rsidRDefault="00D032AA" w:rsidP="00D032AA">
      <w:r>
        <w:tab/>
        <w:t>#set_property IOSTANDARD LVCMOS33 [get_ports {vgaRed[1]}]</w:t>
      </w:r>
    </w:p>
    <w:p w:rsidR="00D032AA" w:rsidRDefault="00D032AA" w:rsidP="00D032AA">
      <w:r>
        <w:t>#set_property PACKAGE_PIN J19 [get_ports {vgaRed[2]}]</w:t>
      </w:r>
    </w:p>
    <w:p w:rsidR="00D032AA" w:rsidRDefault="00D032AA" w:rsidP="00D032AA">
      <w:r>
        <w:tab/>
        <w:t>#set_property IOSTANDARD LVCMOS33 [get_ports {vgaRed[2]}]</w:t>
      </w:r>
    </w:p>
    <w:p w:rsidR="00D032AA" w:rsidRDefault="00D032AA" w:rsidP="00D032AA">
      <w:r>
        <w:t>#set_property PACKAGE_PIN N19 [get_ports {vgaRed[3]}]</w:t>
      </w:r>
    </w:p>
    <w:p w:rsidR="00D032AA" w:rsidRDefault="00D032AA" w:rsidP="00D032AA">
      <w:r>
        <w:tab/>
        <w:t>#set_property IOSTANDARD LVCMOS33 [get_ports {vgaRed[3]}]</w:t>
      </w:r>
    </w:p>
    <w:p w:rsidR="00D032AA" w:rsidRDefault="00D032AA" w:rsidP="00D032AA">
      <w:r>
        <w:t>#set_property PACKAGE_PIN N18 [get_ports {vgaBlue[0]}]</w:t>
      </w:r>
    </w:p>
    <w:p w:rsidR="00D032AA" w:rsidRDefault="00D032AA" w:rsidP="00D032AA">
      <w:r>
        <w:tab/>
        <w:t>#set_property IOSTANDARD LVCMOS33 [get_ports {vgaBlue[0]}]</w:t>
      </w:r>
    </w:p>
    <w:p w:rsidR="00D032AA" w:rsidRDefault="00D032AA" w:rsidP="00D032AA">
      <w:r>
        <w:t>#set_property PACKAGE_PIN L18 [get_ports {vgaBlue[1]}]</w:t>
      </w:r>
    </w:p>
    <w:p w:rsidR="00D032AA" w:rsidRDefault="00D032AA" w:rsidP="00D032AA">
      <w:r>
        <w:tab/>
        <w:t>#set_property IOSTANDARD LVCMOS33 [get_ports {vgaBlue[1]}]</w:t>
      </w:r>
    </w:p>
    <w:p w:rsidR="00D032AA" w:rsidRDefault="00D032AA" w:rsidP="00D032AA">
      <w:r>
        <w:t>#set_property PACKAGE_PIN K18 [get_ports {vgaBlue[2]}]</w:t>
      </w:r>
    </w:p>
    <w:p w:rsidR="00D032AA" w:rsidRDefault="00D032AA" w:rsidP="00D032AA">
      <w:r>
        <w:tab/>
        <w:t>#set_property IOSTANDARD LVCMOS33 [get_ports {vgaBlue[2]}]</w:t>
      </w:r>
    </w:p>
    <w:p w:rsidR="00D032AA" w:rsidRDefault="00D032AA" w:rsidP="00D032AA">
      <w:r>
        <w:t>#set_property PACKAGE_PIN J18 [get_ports {vgaBlue[3]}]</w:t>
      </w:r>
    </w:p>
    <w:p w:rsidR="00D032AA" w:rsidRDefault="00D032AA" w:rsidP="00D032AA">
      <w:r>
        <w:tab/>
        <w:t>#set_property IOSTANDARD LVCMOS33 [get_ports {vgaBlue[3]}]</w:t>
      </w:r>
    </w:p>
    <w:p w:rsidR="00D032AA" w:rsidRDefault="00D032AA" w:rsidP="00D032AA">
      <w:r>
        <w:t>#set_property PACKAGE_PIN J17 [get_ports {vgaGreen[0]}]</w:t>
      </w:r>
    </w:p>
    <w:p w:rsidR="00D032AA" w:rsidRDefault="00D032AA" w:rsidP="00D032AA">
      <w:r>
        <w:tab/>
        <w:t>#set_property IOSTANDARD LVCMOS33 [get_ports {vgaGreen[0]}]</w:t>
      </w:r>
    </w:p>
    <w:p w:rsidR="00D032AA" w:rsidRDefault="00D032AA" w:rsidP="00D032AA">
      <w:r>
        <w:t>#set_property PACKAGE_PIN H17 [get_ports {vgaGreen[1]}]</w:t>
      </w:r>
    </w:p>
    <w:p w:rsidR="00D032AA" w:rsidRDefault="00D032AA" w:rsidP="00D032AA">
      <w:r>
        <w:tab/>
        <w:t>#set_property IOSTANDARD LVCMOS33 [get_ports {vgaGreen[1]}]</w:t>
      </w:r>
    </w:p>
    <w:p w:rsidR="00D032AA" w:rsidRDefault="00D032AA" w:rsidP="00D032AA">
      <w:r>
        <w:t>#set_property PACKAGE_PIN G17 [get_ports {vgaGreen[2]}]</w:t>
      </w:r>
    </w:p>
    <w:p w:rsidR="00D032AA" w:rsidRDefault="00D032AA" w:rsidP="00D032AA">
      <w:r>
        <w:tab/>
        <w:t>#set_property IOSTANDARD LVCMOS33 [get_ports {vgaGreen[2]}]</w:t>
      </w:r>
    </w:p>
    <w:p w:rsidR="00D032AA" w:rsidRDefault="00D032AA" w:rsidP="00D032AA">
      <w:r>
        <w:t>#set_property PACKAGE_PIN D17 [get_ports {vgaGreen[3]}]</w:t>
      </w:r>
    </w:p>
    <w:p w:rsidR="00D032AA" w:rsidRDefault="00D032AA" w:rsidP="00D032AA">
      <w:r>
        <w:tab/>
        <w:t>#set_property IOSTANDARD LVCMOS33 [get_ports {vgaGreen[3]}]</w:t>
      </w:r>
    </w:p>
    <w:p w:rsidR="00D032AA" w:rsidRDefault="00D032AA" w:rsidP="00D032AA">
      <w:r>
        <w:t>#set_property PACKAGE_PIN P19 [get_ports Hsync]</w:t>
      </w:r>
    </w:p>
    <w:p w:rsidR="00D032AA" w:rsidRDefault="00D032AA" w:rsidP="00D032AA">
      <w:r>
        <w:tab/>
        <w:t>#set_property IOSTANDARD LVCMOS33 [get_ports Hsync]</w:t>
      </w:r>
    </w:p>
    <w:p w:rsidR="00D032AA" w:rsidRDefault="00D032AA" w:rsidP="00D032AA">
      <w:r>
        <w:t>#set_property PACKAGE_PIN R19 [get_ports Vsync]</w:t>
      </w:r>
    </w:p>
    <w:p w:rsidR="00D032AA" w:rsidRDefault="00D032AA" w:rsidP="00D032AA">
      <w:r>
        <w:tab/>
        <w:t>#set_property IOSTANDARD LVCMOS33 [get_ports Vsync]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##USB-RS232 Interface</w:t>
      </w:r>
    </w:p>
    <w:p w:rsidR="00D032AA" w:rsidRDefault="00D032AA" w:rsidP="00D032AA">
      <w:r>
        <w:t>#set_property PACKAGE_PIN B18 [get_ports RsRx]</w:t>
      </w:r>
    </w:p>
    <w:p w:rsidR="00D032AA" w:rsidRDefault="00D032AA" w:rsidP="00D032AA">
      <w:r>
        <w:tab/>
        <w:t>#set_property IOSTANDARD LVCMOS33 [get_ports RsRx]</w:t>
      </w:r>
    </w:p>
    <w:p w:rsidR="00D032AA" w:rsidRDefault="00D032AA" w:rsidP="00D032AA">
      <w:r>
        <w:t>#set_property PACKAGE_PIN A18 [get_ports RsTx]</w:t>
      </w:r>
    </w:p>
    <w:p w:rsidR="00D032AA" w:rsidRDefault="00D032AA" w:rsidP="00D032AA">
      <w:r>
        <w:tab/>
        <w:t>#set_property IOSTANDARD LVCMOS33 [get_ports RsTx]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##USB HID (PS/2)</w:t>
      </w:r>
    </w:p>
    <w:p w:rsidR="00D032AA" w:rsidRDefault="00D032AA" w:rsidP="00D032AA">
      <w:r>
        <w:t>#set_property PACKAGE_PIN C17 [get_ports PS2Clk]</w:t>
      </w:r>
    </w:p>
    <w:p w:rsidR="00D032AA" w:rsidRDefault="00D032AA" w:rsidP="00D032AA">
      <w:r>
        <w:tab/>
        <w:t>#set_property IOSTANDARD LVCMOS33 [get_ports PS2Clk]</w:t>
      </w:r>
    </w:p>
    <w:p w:rsidR="00D032AA" w:rsidRDefault="00D032AA" w:rsidP="00D032AA">
      <w:r>
        <w:tab/>
        <w:t>#set_property PULLUP true [get_ports PS2Clk]</w:t>
      </w:r>
    </w:p>
    <w:p w:rsidR="00D032AA" w:rsidRDefault="00D032AA" w:rsidP="00D032AA">
      <w:r>
        <w:t>#set_property PACKAGE_PIN B17 [get_ports PS2Data]</w:t>
      </w:r>
    </w:p>
    <w:p w:rsidR="00D032AA" w:rsidRDefault="00D032AA" w:rsidP="00D032AA">
      <w:r>
        <w:tab/>
        <w:t>#set_property IOSTANDARD LVCMOS33 [get_ports PS2Data]</w:t>
      </w:r>
    </w:p>
    <w:p w:rsidR="00D032AA" w:rsidRDefault="00D032AA" w:rsidP="00D032AA">
      <w:r>
        <w:tab/>
        <w:t>#set_property PULLUP true [get_ports PS2Data]</w:t>
      </w:r>
    </w:p>
    <w:p w:rsidR="00D032AA" w:rsidRDefault="00D032AA" w:rsidP="00D032AA"/>
    <w:p w:rsidR="00D032AA" w:rsidRDefault="00D032AA" w:rsidP="00D032AA"/>
    <w:p w:rsidR="00D032AA" w:rsidRDefault="00D032AA" w:rsidP="00D032AA">
      <w:r>
        <w:t>##Quad SPI Flash</w:t>
      </w:r>
    </w:p>
    <w:p w:rsidR="00D032AA" w:rsidRDefault="00D032AA" w:rsidP="00D032AA">
      <w:r>
        <w:t>##Note that CCLK_0 cannot be placed in 7 series devices. You can access it using the</w:t>
      </w:r>
    </w:p>
    <w:p w:rsidR="00D032AA" w:rsidRDefault="00D032AA" w:rsidP="00D032AA">
      <w:r>
        <w:t>##STARTUPE2 primitive.</w:t>
      </w:r>
    </w:p>
    <w:p w:rsidR="00D032AA" w:rsidRDefault="00D032AA" w:rsidP="00D032AA">
      <w:r>
        <w:t>#set_property PACKAGE_PIN D18 [get_ports {QspiDB[0]}]</w:t>
      </w:r>
    </w:p>
    <w:p w:rsidR="00D032AA" w:rsidRDefault="00D032AA" w:rsidP="00D032AA">
      <w:r>
        <w:tab/>
        <w:t>#set_property IOSTANDARD LVCMOS33 [get_ports {QspiDB[0]}]</w:t>
      </w:r>
    </w:p>
    <w:p w:rsidR="00D032AA" w:rsidRDefault="00D032AA" w:rsidP="00D032AA">
      <w:r>
        <w:t>#set_property PACKAGE_PIN D19 [get_ports {QspiDB[1]}]</w:t>
      </w:r>
    </w:p>
    <w:p w:rsidR="00D032AA" w:rsidRDefault="00D032AA" w:rsidP="00D032AA">
      <w:r>
        <w:tab/>
        <w:t>#set_property IOSTANDARD LVCMOS33 [get_ports {QspiDB[1]}]</w:t>
      </w:r>
    </w:p>
    <w:p w:rsidR="00D032AA" w:rsidRDefault="00D032AA" w:rsidP="00D032AA">
      <w:r>
        <w:t>#set_property PACKAGE_PIN G18 [get_ports {QspiDB[2]}]</w:t>
      </w:r>
    </w:p>
    <w:p w:rsidR="00D032AA" w:rsidRDefault="00D032AA" w:rsidP="00D032AA">
      <w:r>
        <w:tab/>
        <w:t>#set_property IOSTANDARD LVCMOS33 [get_ports {QspiDB[2]}]</w:t>
      </w:r>
    </w:p>
    <w:p w:rsidR="00D032AA" w:rsidRDefault="00D032AA" w:rsidP="00D032AA">
      <w:r>
        <w:t>#set_property PACKAGE_PIN F18 [get_ports {QspiDB[3]}]</w:t>
      </w:r>
    </w:p>
    <w:p w:rsidR="00D032AA" w:rsidRDefault="00D032AA" w:rsidP="00D032AA">
      <w:r>
        <w:tab/>
        <w:t>#set_property IOSTANDARD LVCMOS33 [get_ports {QspiDB[3]}]</w:t>
      </w:r>
    </w:p>
    <w:p w:rsidR="00D032AA" w:rsidRDefault="00D032AA" w:rsidP="00D032AA">
      <w:r>
        <w:t>#set_property PACKAGE_PIN K19 [get_ports QspiCSn]</w:t>
      </w:r>
    </w:p>
    <w:p w:rsidR="00D032AA" w:rsidRDefault="00D032AA" w:rsidP="00D032AA">
      <w:r>
        <w:tab/>
        <w:t>#set_property IOSTANDARD LVCMOS33 [get_ports QspiCSn]</w:t>
      </w:r>
    </w:p>
    <w:p w:rsidR="00D032AA" w:rsidRPr="00D032AA" w:rsidRDefault="00D032AA" w:rsidP="00D032AA">
      <w:bookmarkStart w:id="0" w:name="_GoBack"/>
      <w:bookmarkEnd w:id="0"/>
    </w:p>
    <w:sectPr w:rsidR="00D032AA" w:rsidRPr="00D032AA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0E7" w:rsidRDefault="000820E7" w:rsidP="005A7565">
      <w:r>
        <w:separator/>
      </w:r>
    </w:p>
  </w:endnote>
  <w:endnote w:type="continuationSeparator" w:id="0">
    <w:p w:rsidR="000820E7" w:rsidRDefault="000820E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32A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0E7" w:rsidRDefault="000820E7" w:rsidP="005A7565">
      <w:r>
        <w:separator/>
      </w:r>
    </w:p>
  </w:footnote>
  <w:footnote w:type="continuationSeparator" w:id="0">
    <w:p w:rsidR="000820E7" w:rsidRDefault="000820E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AA"/>
    <w:rsid w:val="000208CD"/>
    <w:rsid w:val="000643B3"/>
    <w:rsid w:val="000820E7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C56F7"/>
    <w:rsid w:val="007C734D"/>
    <w:rsid w:val="00814728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032AA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CD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7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2023-06-12T20:25:00Z</dcterms:created>
  <dcterms:modified xsi:type="dcterms:W3CDTF">2023-06-12T22:06:00Z</dcterms:modified>
</cp:coreProperties>
</file>